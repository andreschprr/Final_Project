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0E7" w:rsidRPr="000E23DF" w:rsidRDefault="005F50E7" w:rsidP="00B35AF7">
      <w:bookmarkStart w:id="0" w:name="_GoBack"/>
      <w:bookmarkEnd w:id="0"/>
    </w:p>
    <w:sectPr w:rsidR="005F50E7" w:rsidRPr="000E23DF" w:rsidSect="0071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96"/>
    <w:rsid w:val="000D1824"/>
    <w:rsid w:val="000E23DF"/>
    <w:rsid w:val="00282396"/>
    <w:rsid w:val="00463770"/>
    <w:rsid w:val="00520403"/>
    <w:rsid w:val="005F50E7"/>
    <w:rsid w:val="00667A42"/>
    <w:rsid w:val="00695ECF"/>
    <w:rsid w:val="00714D92"/>
    <w:rsid w:val="00A4130D"/>
    <w:rsid w:val="00B35AF7"/>
    <w:rsid w:val="00E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F6C9"/>
  <w15:chartTrackingRefBased/>
  <w15:docId w15:val="{83B019EC-50C7-384A-B24B-BBF268A1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F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3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23D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F5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2019-06-10T22:13:00Z</dcterms:created>
  <dcterms:modified xsi:type="dcterms:W3CDTF">2019-06-11T04:58:00Z</dcterms:modified>
</cp:coreProperties>
</file>